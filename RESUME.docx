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936C8" w14:textId="77777777" w:rsidR="00394A6D" w:rsidRPr="009E0A49" w:rsidRDefault="00433ADF" w:rsidP="00987054">
      <w:pPr>
        <w:pStyle w:val="Title"/>
        <w:jc w:val="center"/>
        <w:rPr>
          <w:color w:val="002060"/>
        </w:rPr>
      </w:pPr>
      <w:sdt>
        <w:sdtPr>
          <w:rPr>
            <w:color w:val="002060"/>
          </w:rPr>
          <w:alias w:val="Enter your name:"/>
          <w:tag w:val=""/>
          <w:id w:val="-328297061"/>
          <w:placeholder>
            <w:docPart w:val="2A95077AB3D84ADF8304CFF8A206B25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987054" w:rsidRPr="009E0A49">
            <w:rPr>
              <w:color w:val="002060"/>
            </w:rPr>
            <w:t>Ryan Mazon</w:t>
          </w:r>
        </w:sdtContent>
      </w:sdt>
    </w:p>
    <w:p w14:paraId="43448291" w14:textId="2C035862" w:rsidR="00747DC4" w:rsidRDefault="009E0A49" w:rsidP="005414B6">
      <w:pPr>
        <w:jc w:val="center"/>
        <w:sectPr w:rsidR="00747DC4" w:rsidSect="00374627">
          <w:footerReference w:type="default" r:id="rId7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  <w:r>
        <w:t>920 SW 16</w:t>
      </w:r>
      <w:r w:rsidRPr="009E0A49">
        <w:rPr>
          <w:vertAlign w:val="superscript"/>
        </w:rPr>
        <w:t>th</w:t>
      </w:r>
      <w:r>
        <w:t xml:space="preserve"> St, Unit 118C, Gainesville, FL 32601</w:t>
      </w:r>
      <w:r w:rsidR="007D00B3">
        <w:t> | </w:t>
      </w:r>
      <w:r w:rsidR="00987054">
        <w:t>(239) 560-3242</w:t>
      </w:r>
      <w:r w:rsidR="007D00B3">
        <w:t> | </w:t>
      </w:r>
      <w:hyperlink r:id="rId8" w:history="1">
        <w:r w:rsidR="00987054" w:rsidRPr="003640F6">
          <w:rPr>
            <w:rStyle w:val="Hyperlink"/>
          </w:rPr>
          <w:t>ryan.mazon@ufl.edu</w:t>
        </w:r>
      </w:hyperlink>
    </w:p>
    <w:sdt>
      <w:sdtPr>
        <w:alias w:val="Education:"/>
        <w:tag w:val="Education:"/>
        <w:id w:val="1513793667"/>
        <w:placeholder>
          <w:docPart w:val="300AF3D19F2247BAA04109AEF3E54C9C"/>
        </w:placeholder>
        <w:temporary/>
        <w:showingPlcHdr/>
        <w15:appearance w15:val="hidden"/>
      </w:sdtPr>
      <w:sdtEndPr/>
      <w:sdtContent>
        <w:p w14:paraId="02295C0D" w14:textId="77777777" w:rsidR="00394A6D" w:rsidRDefault="007D00B3">
          <w:pPr>
            <w:pStyle w:val="Heading1"/>
          </w:pPr>
          <w:r w:rsidRPr="009E0A49">
            <w:rPr>
              <w:color w:val="002060"/>
            </w:rPr>
            <w:t>Education</w:t>
          </w:r>
        </w:p>
      </w:sdtContent>
    </w:sdt>
    <w:p w14:paraId="07BD016B" w14:textId="77777777" w:rsidR="00394A6D" w:rsidRDefault="00987054">
      <w:pPr>
        <w:pStyle w:val="Heading2"/>
      </w:pPr>
      <w:r>
        <w:t>University of florida</w:t>
      </w:r>
    </w:p>
    <w:p w14:paraId="78EC1D2B" w14:textId="77777777" w:rsidR="00394A6D" w:rsidRDefault="00433ADF" w:rsidP="00987054">
      <w:pPr>
        <w:pStyle w:val="ListBullet"/>
        <w:numPr>
          <w:ilvl w:val="0"/>
          <w:numId w:val="18"/>
        </w:numPr>
        <w:jc w:val="right"/>
      </w:pPr>
      <w:sdt>
        <w:sdtPr>
          <w:alias w:val="Major:"/>
          <w:tag w:val="Major:"/>
          <w:id w:val="673618560"/>
          <w:placeholder>
            <w:docPart w:val="91DA3903327A4C0B8BFC3F83FD6DC323"/>
          </w:placeholder>
          <w:temporary/>
          <w:showingPlcHdr/>
          <w15:appearance w15:val="hidden"/>
        </w:sdtPr>
        <w:sdtEndPr/>
        <w:sdtContent>
          <w:r w:rsidR="00D33143">
            <w:t>Major</w:t>
          </w:r>
        </w:sdtContent>
      </w:sdt>
      <w:r w:rsidR="007D00B3">
        <w:t xml:space="preserve">: </w:t>
      </w:r>
      <w:r w:rsidR="00987054">
        <w:t>Computer Science (CSE)</w:t>
      </w:r>
      <w:r w:rsidR="00987054">
        <w:tab/>
      </w:r>
      <w:r w:rsidR="00987054">
        <w:tab/>
      </w:r>
      <w:r w:rsidR="00987054">
        <w:tab/>
      </w:r>
      <w:r w:rsidR="00987054">
        <w:tab/>
      </w:r>
      <w:r w:rsidR="00987054">
        <w:tab/>
      </w:r>
      <w:r w:rsidR="00987054">
        <w:tab/>
        <w:t>Expected Graduation: May 2021</w:t>
      </w:r>
    </w:p>
    <w:p w14:paraId="1527ED68" w14:textId="77777777" w:rsidR="00470A19" w:rsidRDefault="00470A19" w:rsidP="00470A19">
      <w:pPr>
        <w:pStyle w:val="ListBullet"/>
        <w:numPr>
          <w:ilvl w:val="0"/>
          <w:numId w:val="18"/>
        </w:numPr>
      </w:pPr>
      <w:r>
        <w:t>College: Herbert Wertheim College of Engineering</w:t>
      </w:r>
    </w:p>
    <w:p w14:paraId="37CB5D9D" w14:textId="77777777" w:rsidR="00394A6D" w:rsidRDefault="00433ADF" w:rsidP="00470A19">
      <w:pPr>
        <w:pStyle w:val="ListBullet"/>
      </w:pPr>
      <w:sdt>
        <w:sdtPr>
          <w:alias w:val="Related coursework:"/>
          <w:tag w:val="Related coursework:"/>
          <w:id w:val="879673472"/>
          <w:placeholder>
            <w:docPart w:val="0331365A668D46D297C9D9F9359698AB"/>
          </w:placeholder>
          <w:temporary/>
          <w:showingPlcHdr/>
          <w15:appearance w15:val="hidden"/>
        </w:sdtPr>
        <w:sdtEndPr/>
        <w:sdtContent>
          <w:r w:rsidR="00D33143">
            <w:t>Related coursework</w:t>
          </w:r>
        </w:sdtContent>
      </w:sdt>
      <w:r w:rsidR="007D00B3">
        <w:t xml:space="preserve">: </w:t>
      </w:r>
      <w:r w:rsidR="00470A19">
        <w:t>Programming Fundamentals (COP3502)</w:t>
      </w:r>
    </w:p>
    <w:sdt>
      <w:sdtPr>
        <w:alias w:val="Experience:"/>
        <w:tag w:val="Experience:"/>
        <w:id w:val="1494989950"/>
        <w:placeholder>
          <w:docPart w:val="F8E458A7CE694CB2BA969E55C70D789E"/>
        </w:placeholder>
        <w:temporary/>
        <w:showingPlcHdr/>
        <w15:appearance w15:val="hidden"/>
      </w:sdtPr>
      <w:sdtEndPr/>
      <w:sdtContent>
        <w:p w14:paraId="0FD317AB" w14:textId="77777777" w:rsidR="00394A6D" w:rsidRDefault="007D00B3">
          <w:pPr>
            <w:pStyle w:val="Heading1"/>
          </w:pPr>
          <w:r w:rsidRPr="009E0A49">
            <w:rPr>
              <w:color w:val="002060"/>
            </w:rPr>
            <w:t>Experience</w:t>
          </w:r>
        </w:p>
      </w:sdtContent>
    </w:sdt>
    <w:p w14:paraId="00FD66A7" w14:textId="7E68129F" w:rsidR="00780F8C" w:rsidRDefault="00780F8C" w:rsidP="00780F8C">
      <w:pPr>
        <w:pStyle w:val="Heading2"/>
      </w:pPr>
      <w:r>
        <w:t>IT Intern | lee county school district | may 2018 – Aug</w:t>
      </w:r>
      <w:r w:rsidR="00946193">
        <w:t>U</w:t>
      </w:r>
      <w:r>
        <w:t>st 2018</w:t>
      </w:r>
    </w:p>
    <w:p w14:paraId="2063225D" w14:textId="2832710B" w:rsidR="00780F8C" w:rsidRDefault="00780F8C" w:rsidP="00780F8C">
      <w:pPr>
        <w:pStyle w:val="ListBullet"/>
      </w:pPr>
      <w:r>
        <w:t xml:space="preserve">Designed </w:t>
      </w:r>
      <w:r w:rsidR="009E0A49">
        <w:t>a Java program</w:t>
      </w:r>
      <w:r>
        <w:t xml:space="preserve"> to efficiently prepare computer inventory for the following school year</w:t>
      </w:r>
    </w:p>
    <w:p w14:paraId="01ACCE50" w14:textId="54B23825" w:rsidR="00780F8C" w:rsidRDefault="00780F8C" w:rsidP="00780F8C">
      <w:pPr>
        <w:pStyle w:val="ListBullet"/>
      </w:pPr>
      <w:r>
        <w:t>Handling and taking inventory of equipment for schools</w:t>
      </w:r>
    </w:p>
    <w:p w14:paraId="5420C0F3" w14:textId="51F75543" w:rsidR="00780F8C" w:rsidRDefault="00780F8C" w:rsidP="00780F8C">
      <w:pPr>
        <w:pStyle w:val="ListBullet"/>
      </w:pPr>
      <w:r>
        <w:t>Processing used school equipment for resale through GovDeals</w:t>
      </w:r>
    </w:p>
    <w:p w14:paraId="188EDE5C" w14:textId="49E13D71" w:rsidR="00780F8C" w:rsidRDefault="00780F8C" w:rsidP="00780F8C">
      <w:pPr>
        <w:pStyle w:val="ListBullet"/>
      </w:pPr>
      <w:r>
        <w:t>Basic warehouse management and organization</w:t>
      </w:r>
    </w:p>
    <w:p w14:paraId="303FC779" w14:textId="46EA8448" w:rsidR="00394A6D" w:rsidRDefault="00063F32">
      <w:pPr>
        <w:pStyle w:val="Heading2"/>
      </w:pPr>
      <w:r>
        <w:t>distribution assistant</w:t>
      </w:r>
      <w:r w:rsidR="007D00B3">
        <w:t> | </w:t>
      </w:r>
      <w:r>
        <w:t>eva enterprises</w:t>
      </w:r>
      <w:r w:rsidR="007D00B3">
        <w:t> | </w:t>
      </w:r>
      <w:r>
        <w:t>may 2015</w:t>
      </w:r>
      <w:r w:rsidR="0077621B">
        <w:t xml:space="preserve"> </w:t>
      </w:r>
      <w:r>
        <w:t>–</w:t>
      </w:r>
      <w:r w:rsidR="0077621B">
        <w:t xml:space="preserve"> </w:t>
      </w:r>
      <w:r>
        <w:t>august 2017</w:t>
      </w:r>
    </w:p>
    <w:p w14:paraId="19D44A52" w14:textId="77777777" w:rsidR="00394A6D" w:rsidRDefault="00F46920">
      <w:pPr>
        <w:pStyle w:val="ListBullet"/>
      </w:pPr>
      <w:r>
        <w:t xml:space="preserve">Supervised </w:t>
      </w:r>
      <w:r w:rsidR="00470A19">
        <w:t>new employees to ensure quality packaging and shipment</w:t>
      </w:r>
    </w:p>
    <w:p w14:paraId="0033EBB5" w14:textId="77777777" w:rsidR="00470A19" w:rsidRDefault="00470A19">
      <w:pPr>
        <w:pStyle w:val="ListBullet"/>
      </w:pPr>
      <w:r>
        <w:t>Introduced new distribution methods to increase efficiency</w:t>
      </w:r>
    </w:p>
    <w:p w14:paraId="62E62FE8" w14:textId="77777777" w:rsidR="00470A19" w:rsidRDefault="00470A19">
      <w:pPr>
        <w:pStyle w:val="ListBullet"/>
      </w:pPr>
      <w:r>
        <w:t>Maintained relationships with various customers to improve customer experience</w:t>
      </w:r>
    </w:p>
    <w:p w14:paraId="33C8B71E" w14:textId="77777777" w:rsidR="00394A6D" w:rsidRDefault="00987054">
      <w:pPr>
        <w:pStyle w:val="Heading2"/>
      </w:pPr>
      <w:r>
        <w:t>Front service clerk</w:t>
      </w:r>
      <w:r w:rsidR="007D00B3">
        <w:t> | </w:t>
      </w:r>
      <w:r>
        <w:t>Publix</w:t>
      </w:r>
      <w:r w:rsidR="007D00B3">
        <w:t> | </w:t>
      </w:r>
      <w:r>
        <w:t>December 2013</w:t>
      </w:r>
      <w:r w:rsidR="0077621B">
        <w:t xml:space="preserve"> </w:t>
      </w:r>
      <w:r w:rsidR="00063F32">
        <w:t>–</w:t>
      </w:r>
      <w:r w:rsidR="0077621B">
        <w:t xml:space="preserve"> </w:t>
      </w:r>
      <w:r w:rsidR="00063F32">
        <w:t>july 2015</w:t>
      </w:r>
    </w:p>
    <w:p w14:paraId="3625C7FA" w14:textId="77777777" w:rsidR="00D56207" w:rsidRDefault="00F46920" w:rsidP="005E5E55">
      <w:pPr>
        <w:pStyle w:val="ListBullet"/>
        <w:numPr>
          <w:ilvl w:val="0"/>
          <w:numId w:val="19"/>
        </w:numPr>
      </w:pPr>
      <w:r>
        <w:t>Provided premier customer service to shoppers</w:t>
      </w:r>
    </w:p>
    <w:p w14:paraId="62757FA2" w14:textId="77777777" w:rsidR="00F46920" w:rsidRDefault="00F46920" w:rsidP="005E5E55">
      <w:pPr>
        <w:pStyle w:val="ListBullet"/>
        <w:numPr>
          <w:ilvl w:val="0"/>
          <w:numId w:val="19"/>
        </w:numPr>
      </w:pPr>
      <w:r>
        <w:t>Helped customers locate products throughout the store</w:t>
      </w:r>
    </w:p>
    <w:p w14:paraId="50AE646F" w14:textId="799F5352" w:rsidR="001D31C9" w:rsidRDefault="00F46920" w:rsidP="00747DC4">
      <w:pPr>
        <w:pStyle w:val="ListBullet"/>
        <w:numPr>
          <w:ilvl w:val="0"/>
          <w:numId w:val="19"/>
        </w:numPr>
        <w:sectPr w:rsidR="001D31C9" w:rsidSect="00747DC4"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  <w:r>
        <w:t>Bagged groceries according to standards to preserve item</w:t>
      </w:r>
      <w:r w:rsidR="00946193">
        <w:t>s</w:t>
      </w:r>
      <w:bookmarkStart w:id="0" w:name="_GoBack"/>
      <w:bookmarkEnd w:id="0"/>
    </w:p>
    <w:p w14:paraId="4D4FD675" w14:textId="77777777" w:rsidR="00987054" w:rsidRDefault="00987054" w:rsidP="00987054">
      <w:pPr>
        <w:pStyle w:val="ListBullet"/>
        <w:numPr>
          <w:ilvl w:val="0"/>
          <w:numId w:val="0"/>
        </w:numPr>
      </w:pPr>
    </w:p>
    <w:p w14:paraId="0AE32212" w14:textId="175B2C80" w:rsidR="00747DC4" w:rsidRPr="009E0A49" w:rsidRDefault="00747DC4" w:rsidP="00747DC4">
      <w:pPr>
        <w:pStyle w:val="Heading1"/>
        <w:rPr>
          <w:color w:val="002060"/>
        </w:rPr>
      </w:pPr>
      <w:r w:rsidRPr="009E0A49">
        <w:rPr>
          <w:color w:val="002060"/>
        </w:rPr>
        <w:t xml:space="preserve">Skills &amp; </w:t>
      </w:r>
      <w:r w:rsidR="005414B6" w:rsidRPr="009E0A49">
        <w:rPr>
          <w:color w:val="002060"/>
        </w:rPr>
        <w:t>Involvement</w:t>
      </w:r>
    </w:p>
    <w:p w14:paraId="1244D1FC" w14:textId="77777777" w:rsidR="00747DC4" w:rsidRDefault="004224B0" w:rsidP="00747DC4">
      <w:pPr>
        <w:pStyle w:val="Heading2"/>
      </w:pPr>
      <w:r>
        <w:t>skills</w:t>
      </w:r>
    </w:p>
    <w:p w14:paraId="75387807" w14:textId="3CE6C0E6" w:rsidR="004224B0" w:rsidRDefault="004224B0" w:rsidP="004224B0">
      <w:pPr>
        <w:pStyle w:val="ListBullet"/>
      </w:pPr>
      <w:r>
        <w:t>MS Office Word, PowerPoint, Excel Certified</w:t>
      </w:r>
    </w:p>
    <w:p w14:paraId="7B83197C" w14:textId="7C7FEA9D" w:rsidR="005414B6" w:rsidRDefault="005414B6" w:rsidP="004224B0">
      <w:pPr>
        <w:pStyle w:val="ListBullet"/>
      </w:pPr>
      <w:r>
        <w:t>Proficient in Java programming language</w:t>
      </w:r>
    </w:p>
    <w:p w14:paraId="30F4250F" w14:textId="00928680" w:rsidR="00780F8C" w:rsidRDefault="00780F8C" w:rsidP="00780F8C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</w:pPr>
      <w:r w:rsidRPr="00780F8C"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  <w:t>Involveme</w:t>
      </w:r>
      <w:r>
        <w:rPr>
          <w:rFonts w:asciiTheme="majorHAnsi" w:eastAsiaTheme="majorEastAsia" w:hAnsiTheme="majorHAnsi" w:cstheme="majorBidi"/>
          <w:b/>
          <w:caps/>
          <w:color w:val="191919" w:themeColor="background2" w:themeShade="1A"/>
          <w:szCs w:val="26"/>
        </w:rPr>
        <w:t>nt</w:t>
      </w:r>
    </w:p>
    <w:p w14:paraId="103E8770" w14:textId="7C08889B" w:rsidR="00780F8C" w:rsidRDefault="00780F8C" w:rsidP="00780F8C">
      <w:pPr>
        <w:pStyle w:val="ListBullet"/>
      </w:pPr>
      <w:r>
        <w:t>UF Student Investment Club</w:t>
      </w:r>
    </w:p>
    <w:p w14:paraId="2DD66169" w14:textId="457385F4" w:rsidR="005414B6" w:rsidRDefault="005414B6" w:rsidP="00780F8C">
      <w:pPr>
        <w:pStyle w:val="ListBullet"/>
      </w:pPr>
      <w:r>
        <w:t>UF Association of Computer Engineers</w:t>
      </w:r>
    </w:p>
    <w:p w14:paraId="7BE6C870" w14:textId="37A9FE21" w:rsidR="005414B6" w:rsidRDefault="005414B6" w:rsidP="00780F8C">
      <w:pPr>
        <w:pStyle w:val="ListBullet"/>
      </w:pPr>
      <w:r>
        <w:t>UF First-Time Programmers</w:t>
      </w:r>
    </w:p>
    <w:p w14:paraId="0F87155A" w14:textId="0EF74DB3" w:rsidR="005414B6" w:rsidRPr="00780F8C" w:rsidRDefault="005414B6" w:rsidP="00780F8C">
      <w:pPr>
        <w:pStyle w:val="ListBullet"/>
      </w:pPr>
      <w:r>
        <w:t>UF Software Engineering Club</w:t>
      </w:r>
    </w:p>
    <w:p w14:paraId="12618953" w14:textId="77777777" w:rsidR="001D31C9" w:rsidRDefault="001D31C9" w:rsidP="00747DC4">
      <w:pPr>
        <w:pStyle w:val="ListBullet"/>
        <w:numPr>
          <w:ilvl w:val="0"/>
          <w:numId w:val="0"/>
        </w:numPr>
      </w:pPr>
    </w:p>
    <w:sectPr w:rsidR="001D31C9" w:rsidSect="001D31C9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0C8C8" w14:textId="77777777" w:rsidR="00433ADF" w:rsidRDefault="00433ADF">
      <w:pPr>
        <w:spacing w:after="0"/>
      </w:pPr>
      <w:r>
        <w:separator/>
      </w:r>
    </w:p>
  </w:endnote>
  <w:endnote w:type="continuationSeparator" w:id="0">
    <w:p w14:paraId="062F47B8" w14:textId="77777777" w:rsidR="00433ADF" w:rsidRDefault="00433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26C79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C0B05" w14:textId="77777777" w:rsidR="00433ADF" w:rsidRDefault="00433ADF">
      <w:pPr>
        <w:spacing w:after="0"/>
      </w:pPr>
      <w:r>
        <w:separator/>
      </w:r>
    </w:p>
  </w:footnote>
  <w:footnote w:type="continuationSeparator" w:id="0">
    <w:p w14:paraId="2D2CC5A6" w14:textId="77777777" w:rsidR="00433ADF" w:rsidRDefault="00433A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FF85ECC"/>
    <w:multiLevelType w:val="hybridMultilevel"/>
    <w:tmpl w:val="0AD62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570701"/>
    <w:multiLevelType w:val="hybridMultilevel"/>
    <w:tmpl w:val="E5D6D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9690F"/>
    <w:multiLevelType w:val="hybridMultilevel"/>
    <w:tmpl w:val="4E92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93750"/>
    <w:multiLevelType w:val="hybridMultilevel"/>
    <w:tmpl w:val="672A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72E0D"/>
    <w:multiLevelType w:val="hybridMultilevel"/>
    <w:tmpl w:val="C064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49DD7969"/>
    <w:multiLevelType w:val="hybridMultilevel"/>
    <w:tmpl w:val="E956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7"/>
  </w:num>
  <w:num w:numId="20">
    <w:abstractNumId w:val="14"/>
  </w:num>
  <w:num w:numId="21">
    <w:abstractNumId w:val="13"/>
  </w:num>
  <w:num w:numId="22">
    <w:abstractNumId w:val="11"/>
  </w:num>
  <w:num w:numId="23">
    <w:abstractNumId w:val="10"/>
  </w:num>
  <w:num w:numId="24">
    <w:abstractNumId w:val="12"/>
  </w:num>
  <w:num w:numId="25">
    <w:abstractNumId w:val="15"/>
  </w:num>
  <w:num w:numId="26">
    <w:abstractNumId w:val="16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54"/>
    <w:rsid w:val="00063F32"/>
    <w:rsid w:val="000B5DCB"/>
    <w:rsid w:val="000E6162"/>
    <w:rsid w:val="001D31C9"/>
    <w:rsid w:val="002F5EE1"/>
    <w:rsid w:val="00374627"/>
    <w:rsid w:val="00394A6D"/>
    <w:rsid w:val="003F19B9"/>
    <w:rsid w:val="004224B0"/>
    <w:rsid w:val="004301E6"/>
    <w:rsid w:val="00433ADF"/>
    <w:rsid w:val="004476A1"/>
    <w:rsid w:val="00470A19"/>
    <w:rsid w:val="005114E7"/>
    <w:rsid w:val="005414B6"/>
    <w:rsid w:val="005809F6"/>
    <w:rsid w:val="005E5E55"/>
    <w:rsid w:val="00616068"/>
    <w:rsid w:val="006E401C"/>
    <w:rsid w:val="00747DC4"/>
    <w:rsid w:val="0077621B"/>
    <w:rsid w:val="00780F8C"/>
    <w:rsid w:val="007963CE"/>
    <w:rsid w:val="00796DA0"/>
    <w:rsid w:val="007D00B3"/>
    <w:rsid w:val="008916B6"/>
    <w:rsid w:val="008E10EB"/>
    <w:rsid w:val="00946193"/>
    <w:rsid w:val="009763C8"/>
    <w:rsid w:val="00987054"/>
    <w:rsid w:val="009E0A49"/>
    <w:rsid w:val="00A8131A"/>
    <w:rsid w:val="00B769EE"/>
    <w:rsid w:val="00C42C8D"/>
    <w:rsid w:val="00C57E43"/>
    <w:rsid w:val="00C72B59"/>
    <w:rsid w:val="00CC75DB"/>
    <w:rsid w:val="00D33143"/>
    <w:rsid w:val="00D56207"/>
    <w:rsid w:val="00D765AF"/>
    <w:rsid w:val="00DD4208"/>
    <w:rsid w:val="00E43D68"/>
    <w:rsid w:val="00EA2B92"/>
    <w:rsid w:val="00F4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82E8D"/>
  <w15:chartTrackingRefBased/>
  <w15:docId w15:val="{C558A8AF-216F-41C1-8B20-E1575BD6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DC4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mazon@ufl.edu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%20Mazo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95077AB3D84ADF8304CFF8A206B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5B3F8-B390-4AD9-B797-12D6BA23FD9F}"/>
      </w:docPartPr>
      <w:docPartBody>
        <w:p w:rsidR="00A2597B" w:rsidRDefault="00A441FD">
          <w:pPr>
            <w:pStyle w:val="2A95077AB3D84ADF8304CFF8A206B251"/>
          </w:pPr>
          <w:r>
            <w:t>Your Name</w:t>
          </w:r>
        </w:p>
      </w:docPartBody>
    </w:docPart>
    <w:docPart>
      <w:docPartPr>
        <w:name w:val="300AF3D19F2247BAA04109AEF3E54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AC6FE-784C-4A1D-8799-0C31DEDDB676}"/>
      </w:docPartPr>
      <w:docPartBody>
        <w:p w:rsidR="00A2597B" w:rsidRDefault="00A441FD">
          <w:pPr>
            <w:pStyle w:val="300AF3D19F2247BAA04109AEF3E54C9C"/>
          </w:pPr>
          <w:r>
            <w:t>Education</w:t>
          </w:r>
        </w:p>
      </w:docPartBody>
    </w:docPart>
    <w:docPart>
      <w:docPartPr>
        <w:name w:val="91DA3903327A4C0B8BFC3F83FD6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E8D42-1C7D-4000-B406-626D0DC9E2CB}"/>
      </w:docPartPr>
      <w:docPartBody>
        <w:p w:rsidR="00A2597B" w:rsidRDefault="00A441FD">
          <w:pPr>
            <w:pStyle w:val="91DA3903327A4C0B8BFC3F83FD6DC323"/>
          </w:pPr>
          <w:r>
            <w:t>Major</w:t>
          </w:r>
        </w:p>
      </w:docPartBody>
    </w:docPart>
    <w:docPart>
      <w:docPartPr>
        <w:name w:val="0331365A668D46D297C9D9F935969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01A23-71F8-4B02-96C1-C5084A231F2A}"/>
      </w:docPartPr>
      <w:docPartBody>
        <w:p w:rsidR="00A2597B" w:rsidRDefault="00A441FD">
          <w:pPr>
            <w:pStyle w:val="0331365A668D46D297C9D9F9359698AB"/>
          </w:pPr>
          <w:r>
            <w:t>Related coursework</w:t>
          </w:r>
        </w:p>
      </w:docPartBody>
    </w:docPart>
    <w:docPart>
      <w:docPartPr>
        <w:name w:val="F8E458A7CE694CB2BA969E55C70D7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E211C-F3A4-4E0E-8B28-0FBB9C18C8B7}"/>
      </w:docPartPr>
      <w:docPartBody>
        <w:p w:rsidR="00A2597B" w:rsidRDefault="00A441FD">
          <w:pPr>
            <w:pStyle w:val="F8E458A7CE694CB2BA969E55C70D789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6B"/>
    <w:rsid w:val="007A676B"/>
    <w:rsid w:val="008243EE"/>
    <w:rsid w:val="00A2597B"/>
    <w:rsid w:val="00A441FD"/>
    <w:rsid w:val="00AB7968"/>
    <w:rsid w:val="00CA64ED"/>
    <w:rsid w:val="00DE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95077AB3D84ADF8304CFF8A206B251">
    <w:name w:val="2A95077AB3D84ADF8304CFF8A206B251"/>
  </w:style>
  <w:style w:type="paragraph" w:customStyle="1" w:styleId="2C24D84A2A2D4D0D9E68BFF084F1D4A1">
    <w:name w:val="2C24D84A2A2D4D0D9E68BFF084F1D4A1"/>
  </w:style>
  <w:style w:type="paragraph" w:customStyle="1" w:styleId="6ABB28324E5E4605947EEF7D310BC49D">
    <w:name w:val="6ABB28324E5E4605947EEF7D310BC49D"/>
  </w:style>
  <w:style w:type="paragraph" w:customStyle="1" w:styleId="08EF53CAB15A42A19DA30D6FA0BF66DF">
    <w:name w:val="08EF53CAB15A42A19DA30D6FA0BF66DF"/>
  </w:style>
  <w:style w:type="paragraph" w:customStyle="1" w:styleId="AF4FE8BF9A42485188A1A19A268F7CCA">
    <w:name w:val="AF4FE8BF9A42485188A1A19A268F7CCA"/>
  </w:style>
  <w:style w:type="paragraph" w:customStyle="1" w:styleId="8E706F486E8D478C9034D4CD2528D1CC">
    <w:name w:val="8E706F486E8D478C9034D4CD2528D1CC"/>
  </w:style>
  <w:style w:type="paragraph" w:customStyle="1" w:styleId="B22C42C4019844E8A7AA399E2019CCA8">
    <w:name w:val="B22C42C4019844E8A7AA399E2019CCA8"/>
  </w:style>
  <w:style w:type="paragraph" w:customStyle="1" w:styleId="300AF3D19F2247BAA04109AEF3E54C9C">
    <w:name w:val="300AF3D19F2247BAA04109AEF3E54C9C"/>
  </w:style>
  <w:style w:type="paragraph" w:customStyle="1" w:styleId="A40B47ABC2CA4C1E8ED791058105C4CA">
    <w:name w:val="A40B47ABC2CA4C1E8ED791058105C4CA"/>
  </w:style>
  <w:style w:type="paragraph" w:customStyle="1" w:styleId="AE87ABC1BA20472F8BFC3173923AD8F4">
    <w:name w:val="AE87ABC1BA20472F8BFC3173923AD8F4"/>
  </w:style>
  <w:style w:type="paragraph" w:customStyle="1" w:styleId="3E026E336C1048CC9FDD38E4A5B3B826">
    <w:name w:val="3E026E336C1048CC9FDD38E4A5B3B826"/>
  </w:style>
  <w:style w:type="paragraph" w:customStyle="1" w:styleId="91DA3903327A4C0B8BFC3F83FD6DC323">
    <w:name w:val="91DA3903327A4C0B8BFC3F83FD6DC323"/>
  </w:style>
  <w:style w:type="paragraph" w:customStyle="1" w:styleId="33AB34327717437D825956826ED7FC47">
    <w:name w:val="33AB34327717437D825956826ED7FC47"/>
  </w:style>
  <w:style w:type="paragraph" w:customStyle="1" w:styleId="AFA1F2BC19FA4F2C8103F57EB9105F28">
    <w:name w:val="AFA1F2BC19FA4F2C8103F57EB9105F28"/>
  </w:style>
  <w:style w:type="paragraph" w:customStyle="1" w:styleId="0331365A668D46D297C9D9F9359698AB">
    <w:name w:val="0331365A668D46D297C9D9F9359698AB"/>
  </w:style>
  <w:style w:type="paragraph" w:customStyle="1" w:styleId="8DF1C8895D0C41F4BEB7FE99D54721C3">
    <w:name w:val="8DF1C8895D0C41F4BEB7FE99D54721C3"/>
  </w:style>
  <w:style w:type="paragraph" w:customStyle="1" w:styleId="DED4BE21C6FE4E478BCB469BDD880AC6">
    <w:name w:val="DED4BE21C6FE4E478BCB469BDD880AC6"/>
  </w:style>
  <w:style w:type="paragraph" w:customStyle="1" w:styleId="521673595BE646AF9E2382264F309D95">
    <w:name w:val="521673595BE646AF9E2382264F309D95"/>
  </w:style>
  <w:style w:type="paragraph" w:customStyle="1" w:styleId="A01AE6AB4B854BA0A0650B44430A8F5B">
    <w:name w:val="A01AE6AB4B854BA0A0650B44430A8F5B"/>
  </w:style>
  <w:style w:type="paragraph" w:customStyle="1" w:styleId="FBA4EC82229140BAA8B5A39E66371DDE">
    <w:name w:val="FBA4EC82229140BAA8B5A39E66371DDE"/>
  </w:style>
  <w:style w:type="paragraph" w:customStyle="1" w:styleId="45EB3B4829A245EABF80F2DFC181DC7B">
    <w:name w:val="45EB3B4829A245EABF80F2DFC181DC7B"/>
  </w:style>
  <w:style w:type="paragraph" w:customStyle="1" w:styleId="191B1F6CB6EE4FA1A3A98E19F72D327B">
    <w:name w:val="191B1F6CB6EE4FA1A3A98E19F72D327B"/>
  </w:style>
  <w:style w:type="paragraph" w:customStyle="1" w:styleId="FC9B87CF5C6F4CDFAE406CAEFF2F2C43">
    <w:name w:val="FC9B87CF5C6F4CDFAE406CAEFF2F2C43"/>
  </w:style>
  <w:style w:type="paragraph" w:customStyle="1" w:styleId="994704771D874537944CA79941C187BF">
    <w:name w:val="994704771D874537944CA79941C187BF"/>
  </w:style>
  <w:style w:type="paragraph" w:customStyle="1" w:styleId="0CC960157C724DB09B5CBD71DAC10A08">
    <w:name w:val="0CC960157C724DB09B5CBD71DAC10A08"/>
  </w:style>
  <w:style w:type="paragraph" w:customStyle="1" w:styleId="5A487EA03FC345009C97672873F2D3CD">
    <w:name w:val="5A487EA03FC345009C97672873F2D3CD"/>
  </w:style>
  <w:style w:type="paragraph" w:customStyle="1" w:styleId="6600BE0C48694586B62922CE4045BB0A">
    <w:name w:val="6600BE0C48694586B62922CE4045BB0A"/>
  </w:style>
  <w:style w:type="paragraph" w:customStyle="1" w:styleId="851955A6BAA44042A1E6AD3846B8AE02">
    <w:name w:val="851955A6BAA44042A1E6AD3846B8AE02"/>
  </w:style>
  <w:style w:type="paragraph" w:customStyle="1" w:styleId="F8E458A7CE694CB2BA969E55C70D789E">
    <w:name w:val="F8E458A7CE694CB2BA969E55C70D789E"/>
  </w:style>
  <w:style w:type="paragraph" w:customStyle="1" w:styleId="3A4409FDB1F6450BA0AC0538B5D8E76F">
    <w:name w:val="3A4409FDB1F6450BA0AC0538B5D8E76F"/>
  </w:style>
  <w:style w:type="paragraph" w:customStyle="1" w:styleId="AB764E4CC61E419881D686C4A4CB6633">
    <w:name w:val="AB764E4CC61E419881D686C4A4CB6633"/>
  </w:style>
  <w:style w:type="paragraph" w:customStyle="1" w:styleId="37D00417EB5F46AB8EF2C481CD312738">
    <w:name w:val="37D00417EB5F46AB8EF2C481CD312738"/>
  </w:style>
  <w:style w:type="paragraph" w:customStyle="1" w:styleId="B9A2255683F14A33B0E0A80F14D7AB0E">
    <w:name w:val="B9A2255683F14A33B0E0A80F14D7AB0E"/>
  </w:style>
  <w:style w:type="paragraph" w:customStyle="1" w:styleId="AE48037EF689441E9C67BFE6EB941990">
    <w:name w:val="AE48037EF689441E9C67BFE6EB941990"/>
  </w:style>
  <w:style w:type="paragraph" w:customStyle="1" w:styleId="6016D59C2CBE4DDEBBDE277F5242BB46">
    <w:name w:val="6016D59C2CBE4DDEBBDE277F5242BB46"/>
  </w:style>
  <w:style w:type="paragraph" w:customStyle="1" w:styleId="F55F090E88944BDDBB3EAF5FA5F8B701">
    <w:name w:val="F55F090E88944BDDBB3EAF5FA5F8B701"/>
  </w:style>
  <w:style w:type="paragraph" w:customStyle="1" w:styleId="B234F1EFFD7944D596EF4B22A410B97B">
    <w:name w:val="B234F1EFFD7944D596EF4B22A410B97B"/>
    <w:rsid w:val="007A676B"/>
  </w:style>
  <w:style w:type="paragraph" w:customStyle="1" w:styleId="95B3A21964274ACCADF63399A43F5D5F">
    <w:name w:val="95B3A21964274ACCADF63399A43F5D5F"/>
    <w:rsid w:val="007A676B"/>
  </w:style>
  <w:style w:type="paragraph" w:customStyle="1" w:styleId="A0111233F7044C1AA42773099C235E73">
    <w:name w:val="A0111233F7044C1AA42773099C235E73"/>
    <w:rsid w:val="007A676B"/>
  </w:style>
  <w:style w:type="paragraph" w:customStyle="1" w:styleId="DCBF4625DAD24D2BB2A8913DFBAF4ED9">
    <w:name w:val="DCBF4625DAD24D2BB2A8913DFBAF4ED9"/>
    <w:rsid w:val="007A676B"/>
  </w:style>
  <w:style w:type="paragraph" w:customStyle="1" w:styleId="508835DF0673453E83636B03B803E7EB">
    <w:name w:val="508835DF0673453E83636B03B803E7EB"/>
    <w:rsid w:val="007A676B"/>
  </w:style>
  <w:style w:type="paragraph" w:customStyle="1" w:styleId="F3876845437D4A53A4E27E57A69B39C6">
    <w:name w:val="F3876845437D4A53A4E27E57A69B39C6"/>
    <w:rsid w:val="007A676B"/>
  </w:style>
  <w:style w:type="paragraph" w:customStyle="1" w:styleId="5C0B3F44C6134B59A0DDF70B63D90ABB">
    <w:name w:val="5C0B3F44C6134B59A0DDF70B63D90ABB"/>
    <w:rsid w:val="007A676B"/>
  </w:style>
  <w:style w:type="paragraph" w:customStyle="1" w:styleId="95A66B01EE1B4D7DA61071EA3DFD6D29">
    <w:name w:val="95A66B01EE1B4D7DA61071EA3DFD6D29"/>
    <w:rsid w:val="007A676B"/>
  </w:style>
  <w:style w:type="paragraph" w:customStyle="1" w:styleId="06D03A638CD34F74B46750A7BBC49307">
    <w:name w:val="06D03A638CD34F74B46750A7BBC49307"/>
    <w:rsid w:val="007A676B"/>
  </w:style>
  <w:style w:type="paragraph" w:customStyle="1" w:styleId="C9FE2DDC5537481A8A2B7D1D39A9BD82">
    <w:name w:val="C9FE2DDC5537481A8A2B7D1D39A9BD82"/>
    <w:rsid w:val="007A67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2414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Mazon</dc:creator>
  <cp:keywords/>
  <dc:description>Ryan Mazon</dc:description>
  <cp:lastModifiedBy>Ryan Mazon</cp:lastModifiedBy>
  <cp:revision>3</cp:revision>
  <cp:lastPrinted>2018-09-26T13:23:00Z</cp:lastPrinted>
  <dcterms:created xsi:type="dcterms:W3CDTF">2018-09-24T21:07:00Z</dcterms:created>
  <dcterms:modified xsi:type="dcterms:W3CDTF">2018-09-26T18:22:00Z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